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pPr w:leftFromText="141" w:rightFromText="141" w:vertAnchor="text" w:horzAnchor="margin" w:tblpXSpec="right" w:tblpY="250"/>
        <w:tblW w:w="2830" w:type="dxa"/>
        <w:tblBorders>
          <w:top w:val="single" w:sz="18" w:space="0" w:color="FFFFFF" w:themeColor="background1"/>
          <w:left w:val="none" w:sz="0" w:space="0" w:color="auto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701"/>
      </w:tblGrid>
      <w:tr w:rsidR="006C799A" w:rsidRPr="005953E2" w14:paraId="7B79B9F3" w14:textId="77777777" w:rsidTr="006C799A">
        <w:trPr>
          <w:trHeight w:val="283"/>
        </w:trPr>
        <w:tc>
          <w:tcPr>
            <w:tcW w:w="1129" w:type="dxa"/>
            <w:vAlign w:val="center"/>
          </w:tcPr>
          <w:p w14:paraId="76EFE5BE" w14:textId="77777777" w:rsidR="006C799A" w:rsidRPr="005953E2" w:rsidRDefault="006C799A" w:rsidP="006C799A">
            <w:pPr>
              <w:rPr>
                <w:rFonts w:ascii="Segoe UI" w:hAnsi="Segoe UI" w:cs="Segoe UI"/>
                <w:color w:val="0070C0"/>
                <w:sz w:val="18"/>
                <w:szCs w:val="18"/>
              </w:rPr>
            </w:pPr>
            <w:r w:rsidRPr="005953E2">
              <w:rPr>
                <w:rFonts w:ascii="Segoe UI" w:hAnsi="Segoe UI" w:cs="Segoe UI"/>
                <w:color w:val="0070C0"/>
                <w:sz w:val="18"/>
                <w:szCs w:val="18"/>
              </w:rPr>
              <w:t>DURATA</w:t>
            </w: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6C4DB084" w14:textId="460AB43C" w:rsidR="006C799A" w:rsidRPr="005953E2" w:rsidRDefault="00EA76C1" w:rsidP="006C799A">
            <w:pPr>
              <w:jc w:val="right"/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  <w:t>5</w:t>
            </w:r>
            <w:r w:rsidR="00C05C1F"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E80BC3"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  <w:t>gg</w:t>
            </w:r>
          </w:p>
        </w:tc>
      </w:tr>
      <w:tr w:rsidR="006C799A" w:rsidRPr="005953E2" w14:paraId="0617A223" w14:textId="77777777" w:rsidTr="006C799A">
        <w:trPr>
          <w:trHeight w:val="283"/>
        </w:trPr>
        <w:tc>
          <w:tcPr>
            <w:tcW w:w="1129" w:type="dxa"/>
            <w:vAlign w:val="center"/>
          </w:tcPr>
          <w:p w14:paraId="5172AA4D" w14:textId="77777777" w:rsidR="006C799A" w:rsidRPr="005953E2" w:rsidRDefault="006C799A" w:rsidP="006C799A">
            <w:pPr>
              <w:rPr>
                <w:rFonts w:ascii="Segoe UI" w:hAnsi="Segoe UI" w:cs="Segoe UI"/>
                <w:color w:val="0070C0"/>
                <w:sz w:val="18"/>
                <w:szCs w:val="18"/>
              </w:rPr>
            </w:pPr>
            <w:r w:rsidRPr="005953E2">
              <w:rPr>
                <w:rFonts w:ascii="Segoe UI" w:hAnsi="Segoe UI" w:cs="Segoe UI"/>
                <w:color w:val="0070C0"/>
                <w:sz w:val="18"/>
                <w:szCs w:val="18"/>
              </w:rPr>
              <w:t>EXAM</w:t>
            </w:r>
          </w:p>
        </w:tc>
        <w:tc>
          <w:tcPr>
            <w:tcW w:w="1701" w:type="dxa"/>
            <w:shd w:val="clear" w:color="auto" w:fill="FFD966" w:themeFill="accent4" w:themeFillTint="99"/>
            <w:vAlign w:val="center"/>
          </w:tcPr>
          <w:p w14:paraId="36FC3F5D" w14:textId="3E6CFEEC" w:rsidR="006C799A" w:rsidRPr="005953E2" w:rsidRDefault="004C46D6" w:rsidP="006C799A">
            <w:pPr>
              <w:jc w:val="right"/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</w:pPr>
            <w:r w:rsidRPr="004C46D6">
              <w:rPr>
                <w:rFonts w:ascii="Segoe UI" w:hAnsi="Segoe UI" w:cs="Segoe UI"/>
                <w:b/>
                <w:bCs/>
                <w:color w:val="0070C0"/>
                <w:sz w:val="18"/>
                <w:szCs w:val="18"/>
              </w:rPr>
              <w:t>C100DEV</w:t>
            </w:r>
          </w:p>
        </w:tc>
      </w:tr>
    </w:tbl>
    <w:p w14:paraId="35BB4DCF" w14:textId="7EA7446A" w:rsidR="006C799A" w:rsidRPr="005953E2" w:rsidRDefault="00E80BC3" w:rsidP="006C799A">
      <w:pPr>
        <w:ind w:right="-1"/>
        <w:rPr>
          <w:rFonts w:ascii="Segoe UI" w:hAnsi="Segoe UI" w:cs="Segoe UI"/>
          <w:b/>
          <w:bCs/>
          <w:color w:val="0070C0"/>
          <w:sz w:val="24"/>
          <w:szCs w:val="24"/>
        </w:rPr>
      </w:pPr>
      <w:r w:rsidRPr="00E80BC3">
        <w:rPr>
          <w:rFonts w:ascii="Segoe UI" w:hAnsi="Segoe UI" w:cs="Segoe UI"/>
          <w:b/>
          <w:bCs/>
          <w:color w:val="002060"/>
          <w:sz w:val="36"/>
          <w:szCs w:val="36"/>
        </w:rPr>
        <w:t>MongoDB Developer</w:t>
      </w:r>
    </w:p>
    <w:p w14:paraId="6DA4BE56" w14:textId="77777777" w:rsidR="006C799A" w:rsidRPr="005953E2" w:rsidRDefault="006C799A" w:rsidP="006C799A">
      <w:pPr>
        <w:ind w:right="-1"/>
        <w:rPr>
          <w:rFonts w:ascii="Segoe UI" w:hAnsi="Segoe UI" w:cs="Segoe UI"/>
          <w:b/>
          <w:bCs/>
          <w:color w:val="0070C0"/>
          <w:sz w:val="24"/>
          <w:szCs w:val="24"/>
        </w:rPr>
      </w:pPr>
    </w:p>
    <w:p w14:paraId="0E9C09D1" w14:textId="47084ADA" w:rsidR="006C799A" w:rsidRPr="005953E2" w:rsidRDefault="006C799A" w:rsidP="00E80BC3">
      <w:pPr>
        <w:pBdr>
          <w:bottom w:val="single" w:sz="8" w:space="1" w:color="0070C0"/>
        </w:pBdr>
        <w:ind w:right="-1"/>
        <w:rPr>
          <w:rFonts w:ascii="Segoe UI" w:hAnsi="Segoe UI" w:cs="Segoe UI"/>
          <w:b/>
          <w:bCs/>
          <w:color w:val="0070C0"/>
          <w:sz w:val="20"/>
          <w:szCs w:val="20"/>
        </w:rPr>
      </w:pPr>
    </w:p>
    <w:p w14:paraId="13315365" w14:textId="77777777" w:rsidR="006C799A" w:rsidRPr="005953E2" w:rsidRDefault="006C799A" w:rsidP="00E80BC3">
      <w:pPr>
        <w:pBdr>
          <w:bottom w:val="single" w:sz="8" w:space="1" w:color="0070C0"/>
        </w:pBdr>
        <w:spacing w:line="360" w:lineRule="auto"/>
        <w:ind w:right="-1"/>
        <w:rPr>
          <w:rFonts w:ascii="Segoe UI" w:hAnsi="Segoe UI" w:cs="Segoe UI"/>
          <w:b/>
          <w:bCs/>
          <w:color w:val="002060"/>
          <w:sz w:val="24"/>
          <w:szCs w:val="24"/>
        </w:rPr>
      </w:pPr>
      <w:r w:rsidRPr="005953E2">
        <w:rPr>
          <w:rFonts w:ascii="Segoe UI" w:hAnsi="Segoe UI" w:cs="Segoe UI"/>
          <w:b/>
          <w:bCs/>
          <w:color w:val="002060"/>
          <w:sz w:val="24"/>
          <w:szCs w:val="24"/>
        </w:rPr>
        <w:t>CONTENUTI</w:t>
      </w:r>
    </w:p>
    <w:p w14:paraId="53A2D051" w14:textId="43FE3038" w:rsidR="00E80BC3" w:rsidRPr="00E80BC3" w:rsidRDefault="007779DC" w:rsidP="00E80BC3">
      <w:pPr>
        <w:spacing w:after="0" w:line="360" w:lineRule="auto"/>
        <w:rPr>
          <w:rFonts w:ascii="Calibri" w:eastAsia="Calibri" w:hAnsi="Calibri" w:cs="Calibri"/>
          <w:b/>
          <w:bCs/>
          <w:lang w:eastAsia="it-IT"/>
        </w:rPr>
      </w:pPr>
      <w:r>
        <w:rPr>
          <w:rFonts w:ascii="Calibri" w:eastAsia="Calibri" w:hAnsi="Calibri" w:cs="Calibri"/>
          <w:b/>
          <w:bCs/>
        </w:rPr>
        <w:t>Giorno</w:t>
      </w:r>
      <w:r w:rsidR="00E80BC3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 – 4 ore</w:t>
      </w:r>
      <w:r w:rsidR="00FE6663">
        <w:rPr>
          <w:rFonts w:ascii="Calibri" w:eastAsia="Calibri" w:hAnsi="Calibri" w:cs="Calibri"/>
          <w:b/>
          <w:bCs/>
        </w:rPr>
        <w:t xml:space="preserve"> (24/05/2024)</w:t>
      </w:r>
    </w:p>
    <w:p w14:paraId="0538AEE4" w14:textId="4DB067DF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Introduzione MongoDB</w:t>
      </w:r>
    </w:p>
    <w:p w14:paraId="6CDC98A9" w14:textId="192358A7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e Collection</w:t>
      </w:r>
    </w:p>
    <w:p w14:paraId="100F309D" w14:textId="22F28FFB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Documents</w:t>
      </w:r>
    </w:p>
    <w:p w14:paraId="29389D3B" w14:textId="79E827A6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Operazioni CRUD</w:t>
      </w:r>
    </w:p>
    <w:p w14:paraId="695D5D53" w14:textId="77777777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</w:p>
    <w:p w14:paraId="44A18D39" w14:textId="480822A9" w:rsidR="00FE6663" w:rsidRDefault="00FE6663" w:rsidP="00E80BC3">
      <w:pPr>
        <w:spacing w:after="0" w:line="36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Giorno 2 – 4 ore (31/05/2024)</w:t>
      </w:r>
    </w:p>
    <w:p w14:paraId="35D0F178" w14:textId="13399276" w:rsidR="00E939BE" w:rsidRDefault="00E939BE" w:rsidP="00FE666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Modeling in MongoDB</w:t>
      </w:r>
    </w:p>
    <w:p w14:paraId="006DB4F9" w14:textId="13D6D812" w:rsidR="00E939BE" w:rsidRDefault="00E939BE" w:rsidP="00FE666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Differenze tra DBRMS e MongoDB</w:t>
      </w:r>
    </w:p>
    <w:p w14:paraId="61879F7F" w14:textId="7175231D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</w:rPr>
        <w:t xml:space="preserve">Documents </w:t>
      </w:r>
      <w:r w:rsidRPr="00E80BC3">
        <w:rPr>
          <w:rFonts w:ascii="Calibri" w:eastAsia="Calibri" w:hAnsi="Calibri" w:cs="Calibri"/>
        </w:rPr>
        <w:t>Embedd</w:t>
      </w:r>
      <w:r>
        <w:rPr>
          <w:rFonts w:ascii="Calibri" w:eastAsia="Calibri" w:hAnsi="Calibri" w:cs="Calibri"/>
        </w:rPr>
        <w:t>ed</w:t>
      </w:r>
    </w:p>
    <w:p w14:paraId="2AFEB6A9" w14:textId="2D615357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</w:rPr>
        <w:t>Documents</w:t>
      </w:r>
      <w:r w:rsidRPr="00E80B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</w:t>
      </w:r>
      <w:r w:rsidRPr="00E80BC3">
        <w:rPr>
          <w:rFonts w:ascii="Calibri" w:eastAsia="Calibri" w:hAnsi="Calibri" w:cs="Calibri"/>
        </w:rPr>
        <w:t>eferences</w:t>
      </w:r>
    </w:p>
    <w:p w14:paraId="08B23DFA" w14:textId="77777777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Document growth</w:t>
      </w:r>
    </w:p>
    <w:p w14:paraId="3900455C" w14:textId="77777777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 xml:space="preserve">Modellazione one-to-one </w:t>
      </w:r>
    </w:p>
    <w:p w14:paraId="5A71B456" w14:textId="77777777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 xml:space="preserve">Modellazione one-to-many </w:t>
      </w:r>
    </w:p>
    <w:p w14:paraId="57201FE2" w14:textId="77777777" w:rsidR="00FE6663" w:rsidRPr="00E80BC3" w:rsidRDefault="00FE6663" w:rsidP="00FE666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Modellazione per operazioni atomiche</w:t>
      </w:r>
    </w:p>
    <w:p w14:paraId="044EE3D9" w14:textId="6C4A9A34" w:rsidR="00FE6663" w:rsidRDefault="00FE666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Le tree structures</w:t>
      </w:r>
    </w:p>
    <w:p w14:paraId="6CD2B4BB" w14:textId="77777777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</w:p>
    <w:p w14:paraId="5BFCD4CA" w14:textId="7257561C" w:rsidR="007779DC" w:rsidRPr="007779DC" w:rsidRDefault="007779DC" w:rsidP="00E80BC3">
      <w:pPr>
        <w:spacing w:after="0" w:line="360" w:lineRule="auto"/>
        <w:rPr>
          <w:rFonts w:ascii="Calibri" w:eastAsia="Calibri" w:hAnsi="Calibri" w:cs="Calibri"/>
          <w:b/>
          <w:bCs/>
          <w:lang w:eastAsia="it-IT"/>
        </w:rPr>
      </w:pPr>
      <w:r>
        <w:rPr>
          <w:rFonts w:ascii="Calibri" w:eastAsia="Calibri" w:hAnsi="Calibri" w:cs="Calibri"/>
          <w:b/>
          <w:bCs/>
        </w:rPr>
        <w:t xml:space="preserve">Giorno </w:t>
      </w:r>
      <w:r w:rsidR="00FE6663"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 xml:space="preserve"> – 4 ore</w:t>
      </w:r>
      <w:r w:rsidR="00FE6663">
        <w:rPr>
          <w:rFonts w:ascii="Calibri" w:eastAsia="Calibri" w:hAnsi="Calibri" w:cs="Calibri"/>
          <w:b/>
          <w:bCs/>
        </w:rPr>
        <w:t xml:space="preserve"> (05/06/2024)</w:t>
      </w:r>
    </w:p>
    <w:p w14:paraId="39827FD4" w14:textId="113EAD36" w:rsidR="00E80BC3" w:rsidRPr="00E80BC3" w:rsidRDefault="007779DC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</w:rPr>
        <w:t>Insert Document</w:t>
      </w:r>
    </w:p>
    <w:p w14:paraId="5E6EC5F9" w14:textId="1F7E250A" w:rsidR="00E80BC3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Document</w:t>
      </w:r>
    </w:p>
    <w:p w14:paraId="17936D2C" w14:textId="77777777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</w:p>
    <w:p w14:paraId="7B0679D7" w14:textId="632A9866" w:rsidR="00FE6663" w:rsidRPr="00E80BC3" w:rsidRDefault="00FE666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b/>
          <w:bCs/>
        </w:rPr>
        <w:t>Giorno 4 – 4 ore (07/06/2024)</w:t>
      </w:r>
    </w:p>
    <w:p w14:paraId="5AADD91E" w14:textId="1F75E4CF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Update</w:t>
      </w:r>
      <w:r w:rsidR="007779DC">
        <w:rPr>
          <w:rFonts w:ascii="Calibri" w:eastAsia="Calibri" w:hAnsi="Calibri" w:cs="Calibri"/>
        </w:rPr>
        <w:t xml:space="preserve"> Document</w:t>
      </w:r>
    </w:p>
    <w:p w14:paraId="5A6F30CF" w14:textId="137BB0BC" w:rsidR="00E80BC3" w:rsidRDefault="00E80BC3" w:rsidP="00E80BC3">
      <w:pPr>
        <w:spacing w:after="0" w:line="360" w:lineRule="auto"/>
        <w:rPr>
          <w:rFonts w:ascii="Calibri" w:eastAsia="Calibri" w:hAnsi="Calibri" w:cs="Calibri"/>
        </w:rPr>
      </w:pPr>
      <w:r w:rsidRPr="00E80BC3">
        <w:rPr>
          <w:rFonts w:ascii="Calibri" w:eastAsia="Calibri" w:hAnsi="Calibri" w:cs="Calibri"/>
        </w:rPr>
        <w:t>Delete</w:t>
      </w:r>
      <w:r w:rsidR="007779DC">
        <w:rPr>
          <w:rFonts w:ascii="Calibri" w:eastAsia="Calibri" w:hAnsi="Calibri" w:cs="Calibri"/>
        </w:rPr>
        <w:t xml:space="preserve"> Document</w:t>
      </w:r>
    </w:p>
    <w:p w14:paraId="768C97B6" w14:textId="5642DBFF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 Write</w:t>
      </w:r>
    </w:p>
    <w:p w14:paraId="129BDFFB" w14:textId="77777777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</w:p>
    <w:p w14:paraId="0920C03B" w14:textId="77777777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</w:p>
    <w:p w14:paraId="3A802624" w14:textId="77777777" w:rsidR="00FE6663" w:rsidRPr="00E80BC3" w:rsidRDefault="00FE666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</w:p>
    <w:p w14:paraId="0E67EEDF" w14:textId="29263691" w:rsidR="00E80BC3" w:rsidRPr="00FE666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 </w:t>
      </w:r>
      <w:r w:rsidR="007779DC">
        <w:rPr>
          <w:rFonts w:ascii="Calibri" w:eastAsia="Calibri" w:hAnsi="Calibri" w:cs="Calibri"/>
          <w:b/>
          <w:bCs/>
        </w:rPr>
        <w:t xml:space="preserve">Giorno </w:t>
      </w:r>
      <w:r w:rsidR="00FE6663">
        <w:rPr>
          <w:rFonts w:ascii="Calibri" w:eastAsia="Calibri" w:hAnsi="Calibri" w:cs="Calibri"/>
          <w:b/>
          <w:bCs/>
        </w:rPr>
        <w:t>5</w:t>
      </w:r>
      <w:r w:rsidRPr="00E80BC3">
        <w:rPr>
          <w:rFonts w:ascii="Calibri" w:eastAsia="Calibri" w:hAnsi="Calibri" w:cs="Calibri"/>
          <w:b/>
          <w:bCs/>
        </w:rPr>
        <w:t xml:space="preserve"> </w:t>
      </w:r>
      <w:r w:rsidR="007779DC">
        <w:rPr>
          <w:rFonts w:ascii="Calibri" w:eastAsia="Calibri" w:hAnsi="Calibri" w:cs="Calibri"/>
          <w:b/>
          <w:bCs/>
        </w:rPr>
        <w:t>–</w:t>
      </w:r>
      <w:r w:rsidRPr="00E80BC3">
        <w:rPr>
          <w:rFonts w:ascii="Calibri" w:eastAsia="Calibri" w:hAnsi="Calibri" w:cs="Calibri"/>
          <w:b/>
          <w:bCs/>
        </w:rPr>
        <w:t xml:space="preserve"> </w:t>
      </w:r>
      <w:r w:rsidR="00FE6663">
        <w:rPr>
          <w:rFonts w:ascii="Calibri" w:eastAsia="Calibri" w:hAnsi="Calibri" w:cs="Calibri"/>
          <w:b/>
          <w:bCs/>
        </w:rPr>
        <w:t>7</w:t>
      </w:r>
      <w:r w:rsidR="007779DC">
        <w:rPr>
          <w:rFonts w:ascii="Calibri" w:eastAsia="Calibri" w:hAnsi="Calibri" w:cs="Calibri"/>
          <w:b/>
          <w:bCs/>
        </w:rPr>
        <w:t xml:space="preserve"> ore</w:t>
      </w:r>
      <w:r w:rsidR="00FE6663">
        <w:rPr>
          <w:rFonts w:ascii="Calibri" w:eastAsia="Calibri" w:hAnsi="Calibri" w:cs="Calibri"/>
          <w:b/>
          <w:bCs/>
        </w:rPr>
        <w:t xml:space="preserve"> (</w:t>
      </w:r>
      <w:r w:rsidR="001E75B9">
        <w:rPr>
          <w:rFonts w:ascii="Calibri" w:eastAsia="Calibri" w:hAnsi="Calibri" w:cs="Calibri"/>
          <w:b/>
          <w:bCs/>
        </w:rPr>
        <w:t>12</w:t>
      </w:r>
      <w:r w:rsidR="00FE6663">
        <w:rPr>
          <w:rFonts w:ascii="Calibri" w:eastAsia="Calibri" w:hAnsi="Calibri" w:cs="Calibri"/>
          <w:b/>
          <w:bCs/>
        </w:rPr>
        <w:t>/06/2024)</w:t>
      </w:r>
    </w:p>
    <w:p w14:paraId="77E9449F" w14:textId="5A9846B9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Operazioni di aggregazione</w:t>
      </w:r>
    </w:p>
    <w:p w14:paraId="4A3928B9" w14:textId="54260505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Aggregation Pipelines</w:t>
      </w:r>
    </w:p>
    <w:p w14:paraId="7F88B613" w14:textId="05A97FB9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Operatori di aggregazione</w:t>
      </w:r>
    </w:p>
    <w:p w14:paraId="4E73E138" w14:textId="203E3E4F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Sort, Skip, Limit</w:t>
      </w:r>
    </w:p>
    <w:p w14:paraId="124EC13C" w14:textId="74C27301" w:rsidR="007779DC" w:rsidRDefault="007779DC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Map-Reduce</w:t>
      </w:r>
    </w:p>
    <w:p w14:paraId="6C349901" w14:textId="4AF4B0CF" w:rsidR="00FE6663" w:rsidRDefault="00FE6663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Indici</w:t>
      </w:r>
    </w:p>
    <w:p w14:paraId="4443A3EC" w14:textId="517E5E02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Chiave singola</w:t>
      </w:r>
    </w:p>
    <w:p w14:paraId="71F47670" w14:textId="77777777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Compound</w:t>
      </w:r>
    </w:p>
    <w:p w14:paraId="6FE29B70" w14:textId="77777777" w:rsidR="00FE666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Multi chiave</w:t>
      </w:r>
    </w:p>
    <w:p w14:paraId="67CF01A1" w14:textId="62C30D50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Lo Storage engines</w:t>
      </w:r>
    </w:p>
    <w:p w14:paraId="02208B2B" w14:textId="35534A1D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Le Performance</w:t>
      </w:r>
    </w:p>
    <w:p w14:paraId="4D0598A4" w14:textId="0768C95C" w:rsidR="00E80BC3" w:rsidRPr="00FE6663" w:rsidRDefault="00E80BC3" w:rsidP="00E80BC3">
      <w:pPr>
        <w:spacing w:after="0" w:line="360" w:lineRule="auto"/>
        <w:rPr>
          <w:rFonts w:ascii="Calibri" w:eastAsia="Calibri" w:hAnsi="Calibri" w:cs="Calibri"/>
          <w:b/>
          <w:bCs/>
          <w:lang w:eastAsia="it-IT"/>
        </w:rPr>
      </w:pPr>
      <w:r w:rsidRPr="00E80BC3">
        <w:rPr>
          <w:rFonts w:ascii="Calibri" w:eastAsia="Calibri" w:hAnsi="Calibri" w:cs="Calibri"/>
        </w:rPr>
        <w:t> </w:t>
      </w:r>
    </w:p>
    <w:p w14:paraId="16837664" w14:textId="670FE254" w:rsidR="00E80BC3" w:rsidRPr="00E80BC3" w:rsidRDefault="001E75B9" w:rsidP="00E80BC3">
      <w:pPr>
        <w:spacing w:after="0" w:line="360" w:lineRule="auto"/>
        <w:rPr>
          <w:rFonts w:ascii="Calibri" w:eastAsia="Calibri" w:hAnsi="Calibri" w:cs="Calibri"/>
          <w:b/>
          <w:bCs/>
          <w:lang w:eastAsia="it-IT"/>
        </w:rPr>
      </w:pPr>
      <w:r>
        <w:rPr>
          <w:rFonts w:ascii="Calibri" w:eastAsia="Calibri" w:hAnsi="Calibri" w:cs="Calibri"/>
          <w:b/>
          <w:bCs/>
        </w:rPr>
        <w:t>Giorno</w:t>
      </w:r>
      <w:r w:rsidR="00E80BC3" w:rsidRPr="00E80BC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6</w:t>
      </w:r>
      <w:r w:rsidR="00E80BC3" w:rsidRPr="00E80BC3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</w:rPr>
        <w:t>7 ore (14/06/2024)</w:t>
      </w:r>
    </w:p>
    <w:p w14:paraId="53C1E27A" w14:textId="77777777" w:rsidR="00744933" w:rsidRDefault="00744933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Replica Set</w:t>
      </w:r>
    </w:p>
    <w:p w14:paraId="57D44F20" w14:textId="361B636B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Configurazione</w:t>
      </w:r>
    </w:p>
    <w:p w14:paraId="06EC5B51" w14:textId="77777777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Concetti oplog</w:t>
      </w:r>
    </w:p>
    <w:p w14:paraId="3477D9FD" w14:textId="77777777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Le scritture</w:t>
      </w:r>
    </w:p>
    <w:p w14:paraId="74F29526" w14:textId="77777777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Le Elections</w:t>
      </w:r>
    </w:p>
    <w:p w14:paraId="1950D5A2" w14:textId="77777777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Il Failover</w:t>
      </w:r>
    </w:p>
    <w:p w14:paraId="4D206105" w14:textId="77777777" w:rsidR="00E80BC3" w:rsidRDefault="00E80BC3" w:rsidP="00E80BC3">
      <w:pPr>
        <w:spacing w:after="0" w:line="360" w:lineRule="auto"/>
        <w:rPr>
          <w:rFonts w:ascii="Calibri" w:eastAsia="Calibri" w:hAnsi="Calibri" w:cs="Calibri"/>
        </w:rPr>
      </w:pPr>
      <w:r w:rsidRPr="00E80BC3">
        <w:rPr>
          <w:rFonts w:ascii="Calibri" w:eastAsia="Calibri" w:hAnsi="Calibri" w:cs="Calibri"/>
        </w:rPr>
        <w:t>Distribuzione su più data center</w:t>
      </w:r>
    </w:p>
    <w:p w14:paraId="19BC3FFC" w14:textId="01550635" w:rsidR="00744933" w:rsidRDefault="00744933" w:rsidP="00E80BC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Sharding</w:t>
      </w:r>
    </w:p>
    <w:p w14:paraId="2F597E88" w14:textId="77777777" w:rsidR="00744933" w:rsidRPr="00E80BC3" w:rsidRDefault="00744933" w:rsidP="0074493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I componenti</w:t>
      </w:r>
    </w:p>
    <w:p w14:paraId="1757F02A" w14:textId="77777777" w:rsidR="00744933" w:rsidRPr="00E80BC3" w:rsidRDefault="00744933" w:rsidP="0074493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Quando utilizzare lo Shard</w:t>
      </w:r>
    </w:p>
    <w:p w14:paraId="23A53D0C" w14:textId="77777777" w:rsidR="00744933" w:rsidRPr="00E80BC3" w:rsidRDefault="00744933" w:rsidP="0074493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Il Balancing</w:t>
      </w:r>
    </w:p>
    <w:p w14:paraId="1523BB45" w14:textId="77777777" w:rsidR="00744933" w:rsidRPr="00E80BC3" w:rsidRDefault="00744933" w:rsidP="00744933">
      <w:pPr>
        <w:spacing w:after="0" w:line="360" w:lineRule="auto"/>
        <w:rPr>
          <w:rFonts w:ascii="Calibri" w:eastAsia="Calibri" w:hAnsi="Calibri" w:cs="Calibri"/>
          <w:lang w:eastAsia="it-IT"/>
        </w:rPr>
      </w:pPr>
      <w:r w:rsidRPr="00E80BC3">
        <w:rPr>
          <w:rFonts w:ascii="Calibri" w:eastAsia="Calibri" w:hAnsi="Calibri" w:cs="Calibri"/>
        </w:rPr>
        <w:t>Shard keys</w:t>
      </w:r>
    </w:p>
    <w:p w14:paraId="61986B4E" w14:textId="16D40B9A" w:rsidR="00744933" w:rsidRDefault="00744933" w:rsidP="00744933">
      <w:pPr>
        <w:spacing w:after="0" w:line="360" w:lineRule="auto"/>
        <w:rPr>
          <w:rFonts w:ascii="Calibri" w:eastAsia="Calibri" w:hAnsi="Calibri" w:cs="Calibri"/>
        </w:rPr>
      </w:pPr>
      <w:r w:rsidRPr="00E80BC3">
        <w:rPr>
          <w:rFonts w:ascii="Calibri" w:eastAsia="Calibri" w:hAnsi="Calibri" w:cs="Calibri"/>
        </w:rPr>
        <w:t>Hashed shard keys</w:t>
      </w:r>
    </w:p>
    <w:p w14:paraId="4937887B" w14:textId="77777777" w:rsidR="00744933" w:rsidRDefault="00744933" w:rsidP="00744933">
      <w:pPr>
        <w:spacing w:after="0" w:line="360" w:lineRule="auto"/>
        <w:rPr>
          <w:rFonts w:ascii="Calibri" w:eastAsia="Calibri" w:hAnsi="Calibri" w:cs="Calibri"/>
        </w:rPr>
      </w:pPr>
    </w:p>
    <w:p w14:paraId="10BC58FF" w14:textId="77777777" w:rsidR="00744933" w:rsidRDefault="00744933" w:rsidP="00744933">
      <w:pPr>
        <w:spacing w:after="0" w:line="360" w:lineRule="auto"/>
        <w:rPr>
          <w:rFonts w:ascii="Calibri" w:eastAsia="Calibri" w:hAnsi="Calibri" w:cs="Calibri"/>
        </w:rPr>
      </w:pPr>
    </w:p>
    <w:p w14:paraId="67A05C1D" w14:textId="77777777" w:rsidR="00744933" w:rsidRPr="00E80BC3" w:rsidRDefault="00744933" w:rsidP="00744933">
      <w:pPr>
        <w:spacing w:after="0" w:line="360" w:lineRule="auto"/>
        <w:rPr>
          <w:rFonts w:ascii="Calibri" w:eastAsia="Calibri" w:hAnsi="Calibri" w:cs="Calibri"/>
          <w:lang w:eastAsia="it-IT"/>
        </w:rPr>
      </w:pPr>
    </w:p>
    <w:p w14:paraId="07A55560" w14:textId="77777777" w:rsidR="00E80BC3" w:rsidRDefault="00E80BC3" w:rsidP="00E80BC3">
      <w:pPr>
        <w:spacing w:after="0" w:line="360" w:lineRule="auto"/>
        <w:rPr>
          <w:rFonts w:ascii="Calibri" w:eastAsia="Calibri" w:hAnsi="Calibri" w:cs="Calibri"/>
        </w:rPr>
      </w:pPr>
    </w:p>
    <w:p w14:paraId="500C73BA" w14:textId="6ED487B1" w:rsidR="00E80BC3" w:rsidRPr="00E80BC3" w:rsidRDefault="001E75B9" w:rsidP="00E80BC3">
      <w:pPr>
        <w:spacing w:after="0" w:line="360" w:lineRule="auto"/>
        <w:rPr>
          <w:rFonts w:ascii="Calibri" w:eastAsia="Calibri" w:hAnsi="Calibri" w:cs="Calibri"/>
          <w:b/>
          <w:bCs/>
          <w:lang w:eastAsia="it-IT"/>
        </w:rPr>
      </w:pPr>
      <w:r>
        <w:rPr>
          <w:rFonts w:ascii="Calibri" w:eastAsia="Calibri" w:hAnsi="Calibri" w:cs="Calibri"/>
          <w:b/>
          <w:bCs/>
        </w:rPr>
        <w:t>Giorno</w:t>
      </w:r>
      <w:r w:rsidR="00E80BC3" w:rsidRPr="00E80BC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7</w:t>
      </w:r>
      <w:r w:rsidR="00E80BC3" w:rsidRPr="00E80BC3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</w:rPr>
        <w:t>7 ore (25/06/2024)</w:t>
      </w:r>
    </w:p>
    <w:p w14:paraId="4D1920D9" w14:textId="1498BF8B" w:rsidR="00E80BC3" w:rsidRPr="00E80BC3" w:rsidRDefault="00E80BC3" w:rsidP="00E80BC3">
      <w:pPr>
        <w:spacing w:after="0" w:line="360" w:lineRule="auto"/>
        <w:rPr>
          <w:rFonts w:ascii="Calibri" w:eastAsia="Calibri" w:hAnsi="Calibri" w:cs="Calibri"/>
          <w:lang w:eastAsia="it-IT"/>
        </w:rPr>
      </w:pPr>
    </w:p>
    <w:p w14:paraId="67FF141D" w14:textId="170F8A2C" w:rsidR="00387B77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 w:rsidRPr="00744933">
        <w:rPr>
          <w:rFonts w:eastAsia="Times New Roman" w:cstheme="minorHAnsi"/>
          <w:color w:val="333333"/>
          <w:lang w:eastAsia="it-IT"/>
        </w:rPr>
        <w:t>MongoDB .NET/C# Driver</w:t>
      </w:r>
    </w:p>
    <w:p w14:paraId="7963AAE3" w14:textId="64C95D60" w:rsid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Configurazione</w:t>
      </w:r>
    </w:p>
    <w:p w14:paraId="2FF4156B" w14:textId="696F4B32" w:rsid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Connettersi a MongoDB</w:t>
      </w:r>
    </w:p>
    <w:p w14:paraId="604CFB7F" w14:textId="60575A1B" w:rsid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Inserimento documento con C#</w:t>
      </w:r>
    </w:p>
    <w:p w14:paraId="60072149" w14:textId="21F11614" w:rsid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Lettura documento con C#</w:t>
      </w:r>
    </w:p>
    <w:p w14:paraId="7148374B" w14:textId="613A4F78" w:rsid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Aggiornamento documento con C#</w:t>
      </w:r>
    </w:p>
    <w:p w14:paraId="2953EAC1" w14:textId="48832F95" w:rsidR="00744933" w:rsidRPr="00744933" w:rsidRDefault="00744933" w:rsidP="00E80BC3">
      <w:pPr>
        <w:shd w:val="clear" w:color="auto" w:fill="FFFFFF"/>
        <w:spacing w:line="360" w:lineRule="auto"/>
        <w:jc w:val="both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Rimozione documento con C#</w:t>
      </w:r>
    </w:p>
    <w:sectPr w:rsidR="00744933" w:rsidRPr="00744933" w:rsidSect="00407DC5">
      <w:headerReference w:type="default" r:id="rId11"/>
      <w:footerReference w:type="default" r:id="rId12"/>
      <w:pgSz w:w="11906" w:h="16838" w:code="9"/>
      <w:pgMar w:top="3261" w:right="1134" w:bottom="1134" w:left="1134" w:header="709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7F01E" w14:textId="77777777" w:rsidR="002A0671" w:rsidRDefault="002A0671" w:rsidP="006C799A">
      <w:pPr>
        <w:spacing w:after="0" w:line="240" w:lineRule="auto"/>
      </w:pPr>
      <w:r>
        <w:separator/>
      </w:r>
    </w:p>
  </w:endnote>
  <w:endnote w:type="continuationSeparator" w:id="0">
    <w:p w14:paraId="742C3429" w14:textId="77777777" w:rsidR="002A0671" w:rsidRDefault="002A0671" w:rsidP="006C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E90AB" w14:textId="77777777" w:rsidR="00B95DE2" w:rsidRPr="00B95DE2" w:rsidRDefault="00B95DE2" w:rsidP="00B95DE2">
    <w:pPr>
      <w:pStyle w:val="Intestazione"/>
      <w:jc w:val="right"/>
      <w:rPr>
        <w:rFonts w:ascii="Segoe UI" w:hAnsi="Segoe UI" w:cs="Segoe UI"/>
        <w:sz w:val="20"/>
        <w:szCs w:val="20"/>
      </w:rPr>
    </w:pPr>
    <w:r w:rsidRPr="00B95DE2">
      <w:rPr>
        <w:rFonts w:ascii="Segoe UI" w:hAnsi="Segoe UI" w:cs="Segoe UI"/>
        <w:sz w:val="20"/>
        <w:szCs w:val="20"/>
      </w:rPr>
      <w:t>© Tutti i diritti riservati</w:t>
    </w:r>
    <w:r w:rsidRPr="00B95DE2">
      <w:rPr>
        <w:rFonts w:ascii="Segoe UI" w:eastAsia="Times New Roman" w:hAnsi="Segoe UI" w:cs="Segoe UI"/>
        <w:noProof/>
        <w:sz w:val="18"/>
        <w:szCs w:val="20"/>
      </w:rPr>
      <w:drawing>
        <wp:anchor distT="0" distB="0" distL="114300" distR="114300" simplePos="0" relativeHeight="251663360" behindDoc="0" locked="0" layoutInCell="1" allowOverlap="1" wp14:anchorId="5C6187F5" wp14:editId="24A9ABF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880870"/>
          <wp:effectExtent l="0" t="0" r="9525" b="5080"/>
          <wp:wrapSquare wrapText="bothSides"/>
          <wp:docPr id="1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8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DE2">
      <w:rPr>
        <w:rFonts w:ascii="Segoe UI" w:hAnsi="Segoe UI" w:cs="Segoe UI"/>
        <w:sz w:val="20"/>
        <w:szCs w:val="20"/>
      </w:rPr>
      <w:t>. È vietata la divulgazione e riproduzione.</w:t>
    </w:r>
  </w:p>
  <w:p w14:paraId="1300FBF1" w14:textId="77777777" w:rsidR="00B95DE2" w:rsidRDefault="00B95DE2" w:rsidP="00407DC5">
    <w:pPr>
      <w:pStyle w:val="Pidipagina"/>
      <w:ind w:firstLine="2124"/>
    </w:pPr>
  </w:p>
  <w:p w14:paraId="27CE0952" w14:textId="77777777" w:rsidR="006C799A" w:rsidRPr="005953E2" w:rsidRDefault="00341720" w:rsidP="00407DC5">
    <w:pPr>
      <w:pStyle w:val="Pidipagina"/>
      <w:ind w:firstLine="2124"/>
      <w:rPr>
        <w:rFonts w:ascii="Segoe UI" w:hAnsi="Segoe UI" w:cs="Segoe UI"/>
        <w:b/>
        <w:bCs/>
        <w:color w:val="FFFFFF" w:themeColor="background1"/>
        <w:sz w:val="16"/>
        <w:szCs w:val="16"/>
      </w:rPr>
    </w:pPr>
    <w:r w:rsidRPr="005953E2">
      <w:rPr>
        <w:rFonts w:ascii="Segoe UI" w:hAnsi="Segoe UI" w:cs="Segoe UI"/>
        <w:b/>
        <w:bCs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1" locked="0" layoutInCell="1" allowOverlap="1" wp14:anchorId="1C368357" wp14:editId="72594FF5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000" cy="477273"/>
          <wp:effectExtent l="0" t="0" r="3175" b="0"/>
          <wp:wrapNone/>
          <wp:docPr id="80" name="Immagine 8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magine 8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77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3" w:history="1">
      <w:r w:rsidR="006C799A" w:rsidRPr="005953E2">
        <w:rPr>
          <w:rStyle w:val="Collegamentoipertestuale"/>
          <w:rFonts w:ascii="Segoe UI" w:hAnsi="Segoe UI" w:cs="Segoe UI"/>
          <w:b/>
          <w:bCs/>
          <w:color w:val="FFFFFF" w:themeColor="background1"/>
          <w:sz w:val="16"/>
          <w:szCs w:val="16"/>
        </w:rPr>
        <w:t>WWW.DTHINKS.IT</w:t>
      </w:r>
    </w:hyperlink>
    <w:r w:rsidR="006C799A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t xml:space="preserve"> – </w:t>
    </w:r>
    <w:hyperlink r:id="rId4" w:history="1">
      <w:r w:rsidR="006C799A" w:rsidRPr="005953E2">
        <w:rPr>
          <w:rStyle w:val="Collegamentoipertestuale"/>
          <w:rFonts w:ascii="Segoe UI" w:hAnsi="Segoe UI" w:cs="Segoe UI"/>
          <w:b/>
          <w:bCs/>
          <w:color w:val="FFFFFF" w:themeColor="background1"/>
          <w:sz w:val="16"/>
          <w:szCs w:val="16"/>
        </w:rPr>
        <w:t>INFO@DTHINKS.IT</w:t>
      </w:r>
    </w:hyperlink>
    <w:r w:rsidR="006C799A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t xml:space="preserve"> </w:t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tab/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fldChar w:fldCharType="begin"/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instrText>PAGE   \* MERGEFORMAT</w:instrText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fldChar w:fldCharType="separate"/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t>1</w:t>
    </w:r>
    <w:r w:rsidR="00DD19D6" w:rsidRPr="005953E2">
      <w:rPr>
        <w:rFonts w:ascii="Segoe UI" w:hAnsi="Segoe UI" w:cs="Segoe UI"/>
        <w:b/>
        <w:bCs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77479" w14:textId="77777777" w:rsidR="002A0671" w:rsidRDefault="002A0671" w:rsidP="006C799A">
      <w:pPr>
        <w:spacing w:after="0" w:line="240" w:lineRule="auto"/>
      </w:pPr>
      <w:r>
        <w:separator/>
      </w:r>
    </w:p>
  </w:footnote>
  <w:footnote w:type="continuationSeparator" w:id="0">
    <w:p w14:paraId="074384A5" w14:textId="77777777" w:rsidR="002A0671" w:rsidRDefault="002A0671" w:rsidP="006C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12899" w14:textId="77777777" w:rsidR="006C799A" w:rsidRDefault="00000000">
    <w:pPr>
      <w:pStyle w:val="Intestazione"/>
    </w:pPr>
    <w:sdt>
      <w:sdtPr>
        <w:id w:val="-1580366378"/>
        <w:docPartObj>
          <w:docPartGallery w:val="Page Numbers (Margins)"/>
          <w:docPartUnique/>
        </w:docPartObj>
      </w:sdtPr>
      <w:sdtContent/>
    </w:sdt>
    <w:r w:rsidR="006C799A">
      <w:rPr>
        <w:noProof/>
      </w:rPr>
      <w:drawing>
        <wp:anchor distT="0" distB="0" distL="114300" distR="114300" simplePos="0" relativeHeight="251658240" behindDoc="0" locked="0" layoutInCell="1" allowOverlap="1" wp14:anchorId="7FF48CE0" wp14:editId="63CD772B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6500" cy="1889517"/>
          <wp:effectExtent l="0" t="0" r="6350" b="0"/>
          <wp:wrapNone/>
          <wp:docPr id="79" name="Immagine 7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Immagine 7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889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9DB"/>
    <w:multiLevelType w:val="multilevel"/>
    <w:tmpl w:val="90B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27B0"/>
    <w:multiLevelType w:val="multilevel"/>
    <w:tmpl w:val="8BF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E36D0"/>
    <w:multiLevelType w:val="multilevel"/>
    <w:tmpl w:val="304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009B7"/>
    <w:multiLevelType w:val="hybridMultilevel"/>
    <w:tmpl w:val="A178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3D8C"/>
    <w:multiLevelType w:val="multilevel"/>
    <w:tmpl w:val="D03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AB7FCB"/>
    <w:multiLevelType w:val="multilevel"/>
    <w:tmpl w:val="E0A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2466F"/>
    <w:multiLevelType w:val="multilevel"/>
    <w:tmpl w:val="82C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23DDC"/>
    <w:multiLevelType w:val="multilevel"/>
    <w:tmpl w:val="C9F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936A3"/>
    <w:multiLevelType w:val="multilevel"/>
    <w:tmpl w:val="7FF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BA4D56"/>
    <w:multiLevelType w:val="multilevel"/>
    <w:tmpl w:val="503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F25C7C"/>
    <w:multiLevelType w:val="multilevel"/>
    <w:tmpl w:val="83C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F6A6D"/>
    <w:multiLevelType w:val="multilevel"/>
    <w:tmpl w:val="4862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A72A5"/>
    <w:multiLevelType w:val="multilevel"/>
    <w:tmpl w:val="EB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2B37FA"/>
    <w:multiLevelType w:val="multilevel"/>
    <w:tmpl w:val="66E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6427A5"/>
    <w:multiLevelType w:val="multilevel"/>
    <w:tmpl w:val="457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E82D26"/>
    <w:multiLevelType w:val="multilevel"/>
    <w:tmpl w:val="843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02018E"/>
    <w:multiLevelType w:val="multilevel"/>
    <w:tmpl w:val="8FF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176334"/>
    <w:multiLevelType w:val="multilevel"/>
    <w:tmpl w:val="3EF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FD5681"/>
    <w:multiLevelType w:val="multilevel"/>
    <w:tmpl w:val="B29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A160B4"/>
    <w:multiLevelType w:val="multilevel"/>
    <w:tmpl w:val="61A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FF1C89"/>
    <w:multiLevelType w:val="multilevel"/>
    <w:tmpl w:val="E6F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E83E41"/>
    <w:multiLevelType w:val="multilevel"/>
    <w:tmpl w:val="0444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037184">
    <w:abstractNumId w:val="7"/>
  </w:num>
  <w:num w:numId="2" w16cid:durableId="1522552494">
    <w:abstractNumId w:val="18"/>
  </w:num>
  <w:num w:numId="3" w16cid:durableId="806968018">
    <w:abstractNumId w:val="17"/>
  </w:num>
  <w:num w:numId="4" w16cid:durableId="1350135207">
    <w:abstractNumId w:val="19"/>
  </w:num>
  <w:num w:numId="5" w16cid:durableId="394858016">
    <w:abstractNumId w:val="4"/>
  </w:num>
  <w:num w:numId="6" w16cid:durableId="496730039">
    <w:abstractNumId w:val="5"/>
  </w:num>
  <w:num w:numId="7" w16cid:durableId="189414095">
    <w:abstractNumId w:val="12"/>
  </w:num>
  <w:num w:numId="8" w16cid:durableId="1033728372">
    <w:abstractNumId w:val="20"/>
  </w:num>
  <w:num w:numId="9" w16cid:durableId="846753343">
    <w:abstractNumId w:val="9"/>
  </w:num>
  <w:num w:numId="10" w16cid:durableId="1723867432">
    <w:abstractNumId w:val="13"/>
  </w:num>
  <w:num w:numId="11" w16cid:durableId="1476526716">
    <w:abstractNumId w:val="0"/>
  </w:num>
  <w:num w:numId="12" w16cid:durableId="1988168272">
    <w:abstractNumId w:val="16"/>
  </w:num>
  <w:num w:numId="13" w16cid:durableId="1633903493">
    <w:abstractNumId w:val="14"/>
  </w:num>
  <w:num w:numId="14" w16cid:durableId="1899823830">
    <w:abstractNumId w:val="2"/>
  </w:num>
  <w:num w:numId="15" w16cid:durableId="2005931091">
    <w:abstractNumId w:val="6"/>
  </w:num>
  <w:num w:numId="16" w16cid:durableId="852114535">
    <w:abstractNumId w:val="11"/>
  </w:num>
  <w:num w:numId="17" w16cid:durableId="1478037521">
    <w:abstractNumId w:val="10"/>
  </w:num>
  <w:num w:numId="18" w16cid:durableId="1598101662">
    <w:abstractNumId w:val="8"/>
  </w:num>
  <w:num w:numId="19" w16cid:durableId="279147454">
    <w:abstractNumId w:val="15"/>
  </w:num>
  <w:num w:numId="20" w16cid:durableId="834875421">
    <w:abstractNumId w:val="21"/>
  </w:num>
  <w:num w:numId="21" w16cid:durableId="1593198935">
    <w:abstractNumId w:val="1"/>
  </w:num>
  <w:num w:numId="22" w16cid:durableId="633220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3"/>
    <w:rsid w:val="00000335"/>
    <w:rsid w:val="0006460C"/>
    <w:rsid w:val="00074D29"/>
    <w:rsid w:val="00076614"/>
    <w:rsid w:val="00177620"/>
    <w:rsid w:val="001C2325"/>
    <w:rsid w:val="001E75B9"/>
    <w:rsid w:val="002A0671"/>
    <w:rsid w:val="00341720"/>
    <w:rsid w:val="00387B77"/>
    <w:rsid w:val="003912B8"/>
    <w:rsid w:val="003A1B3F"/>
    <w:rsid w:val="00407DC5"/>
    <w:rsid w:val="0041652D"/>
    <w:rsid w:val="00480095"/>
    <w:rsid w:val="004C46D6"/>
    <w:rsid w:val="005032DE"/>
    <w:rsid w:val="005953E2"/>
    <w:rsid w:val="005C525F"/>
    <w:rsid w:val="006C799A"/>
    <w:rsid w:val="00744933"/>
    <w:rsid w:val="007779DC"/>
    <w:rsid w:val="00845729"/>
    <w:rsid w:val="00907857"/>
    <w:rsid w:val="0095421C"/>
    <w:rsid w:val="00B727F4"/>
    <w:rsid w:val="00B95DE2"/>
    <w:rsid w:val="00C05C1F"/>
    <w:rsid w:val="00C06CA5"/>
    <w:rsid w:val="00D324A5"/>
    <w:rsid w:val="00D61AA2"/>
    <w:rsid w:val="00DD19D6"/>
    <w:rsid w:val="00DF40DE"/>
    <w:rsid w:val="00E13399"/>
    <w:rsid w:val="00E80BC3"/>
    <w:rsid w:val="00E939BE"/>
    <w:rsid w:val="00E95375"/>
    <w:rsid w:val="00EA76C1"/>
    <w:rsid w:val="00F4536B"/>
    <w:rsid w:val="00FB34C8"/>
    <w:rsid w:val="00FD5684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55274"/>
  <w15:chartTrackingRefBased/>
  <w15:docId w15:val="{F70F6073-D49C-4F8E-A97F-19578462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9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C79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799A"/>
  </w:style>
  <w:style w:type="paragraph" w:styleId="Pidipagina">
    <w:name w:val="footer"/>
    <w:basedOn w:val="Normale"/>
    <w:link w:val="PidipaginaCarattere"/>
    <w:uiPriority w:val="99"/>
    <w:unhideWhenUsed/>
    <w:rsid w:val="006C79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799A"/>
  </w:style>
  <w:style w:type="table" w:styleId="Grigliatabella">
    <w:name w:val="Table Grid"/>
    <w:basedOn w:val="Tabellanormale"/>
    <w:uiPriority w:val="39"/>
    <w:rsid w:val="006C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C799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C799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99A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unhideWhenUsed/>
    <w:rsid w:val="006C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THINKS.IT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eg"/><Relationship Id="rId4" Type="http://schemas.openxmlformats.org/officeDocument/2006/relationships/hyperlink" Target="mailto:INFO@DTHINKS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eFelice\OneDrive%20-%20DGS%20Digital%20Thinks\Desktop\Basso\Mongo%20DB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0EA2A946AE75448088D770D8A64525" ma:contentTypeVersion="11" ma:contentTypeDescription="Creare un nuovo documento." ma:contentTypeScope="" ma:versionID="ec4632f64c0a058b943ee94aff75a511">
  <xsd:schema xmlns:xsd="http://www.w3.org/2001/XMLSchema" xmlns:xs="http://www.w3.org/2001/XMLSchema" xmlns:p="http://schemas.microsoft.com/office/2006/metadata/properties" xmlns:ns2="89f72cc7-0204-4148-b05e-948e529bf242" targetNamespace="http://schemas.microsoft.com/office/2006/metadata/properties" ma:root="true" ma:fieldsID="216ddd00e4fff112e16f452cd4c65fdb" ns2:_="">
    <xsd:import namespace="89f72cc7-0204-4148-b05e-948e529bf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72cc7-0204-4148-b05e-948e529bf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D6596-F982-4696-8FA9-16645FA299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3ADD72-492A-4C45-B08F-69D3604778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A3BE6-384E-44B8-BF76-59B92E2F7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72cc7-0204-4148-b05e-948e529bf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DF95E6-2050-4F31-B53C-AF9C97C842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Mongo DB.dotx</Template>
  <TotalTime>241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Felice</dc:creator>
  <cp:keywords/>
  <dc:description/>
  <cp:lastModifiedBy>Antony</cp:lastModifiedBy>
  <cp:revision>9</cp:revision>
  <dcterms:created xsi:type="dcterms:W3CDTF">2022-03-30T07:05:00Z</dcterms:created>
  <dcterms:modified xsi:type="dcterms:W3CDTF">2024-05-20T11:22:00Z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0x0101001F0EA2A946AE75448088D770D8A64525</vt:lpwstr>
  </property>
</Properties>
</file>